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897944" w:rsidR="00897944" w:rsidRDefault="00897944" w14:paraId="39F0CC27" wp14:textId="77777777">
      <w:pPr>
        <w:pStyle w:val="Title"/>
        <w:rPr>
          <w:lang w:val="pt-BR"/>
        </w:rPr>
      </w:pPr>
      <w:r w:rsidRPr="00897944">
        <w:rPr>
          <w:lang w:val="pt-BR"/>
        </w:rPr>
        <w:fldChar w:fldCharType="begin"/>
      </w:r>
      <w:r w:rsidRPr="00897944">
        <w:rPr>
          <w:lang w:val="pt-BR"/>
        </w:rPr>
        <w:instrText xml:space="preserve"> SUBJECT  \* MERGEFORMAT </w:instrText>
      </w:r>
      <w:r w:rsidRPr="00897944">
        <w:rPr>
          <w:lang w:val="pt-BR"/>
        </w:rPr>
        <w:fldChar w:fldCharType="separate"/>
      </w:r>
      <w:r w:rsidRPr="00897944">
        <w:rPr>
          <w:lang w:val="pt-BR"/>
        </w:rPr>
        <w:t>&lt;Nome do Projeto&gt;</w:t>
      </w:r>
      <w:r w:rsidRPr="00897944">
        <w:rPr>
          <w:lang w:val="pt-BR"/>
        </w:rPr>
        <w:fldChar w:fldCharType="end"/>
      </w:r>
    </w:p>
    <w:p xmlns:wp14="http://schemas.microsoft.com/office/word/2010/wordml" w:rsidRPr="00897944" w:rsidR="00897944" w:rsidP="302D285A" w:rsidRDefault="00897944" w14:paraId="53B3FA02" wp14:textId="77777777">
      <w:pPr>
        <w:pStyle w:val="Title"/>
        <w:bidi w:val="1"/>
        <w:rPr>
          <w:lang w:val="pt-BR"/>
        </w:rPr>
      </w:pPr>
      <w:r w:rsidRPr="302D285A">
        <w:fldChar w:fldCharType="begin"/>
      </w:r>
      <w:r w:rsidRPr="00897944">
        <w:rPr>
          <w:lang w:val="pt-BR"/>
        </w:rPr>
        <w:instrText xml:space="preserve"> TITLE  \* MERGEFORMAT </w:instrText>
      </w:r>
      <w:r w:rsidRPr="00897944">
        <w:rPr>
          <w:lang w:val="pt-BR"/>
        </w:rPr>
        <w:fldChar w:fldCharType="separate"/>
      </w:r>
      <w:r w:rsidRPr="00897944">
        <w:rPr>
          <w:lang w:val="pt-BR"/>
        </w:rPr>
        <w:t>Visão</w:t>
      </w:r>
      <w:r w:rsidRPr="302D285A">
        <w:fldChar w:fldCharType="end"/>
      </w:r>
    </w:p>
    <w:p xmlns:wp14="http://schemas.microsoft.com/office/word/2010/wordml" w:rsidRPr="00897944" w:rsidR="00897944" w:rsidRDefault="00897944" w14:paraId="3C619CF9" wp14:textId="77777777">
      <w:pPr>
        <w:rPr>
          <w:i/>
          <w:vanish/>
          <w:color w:val="0000FF"/>
          <w:lang w:val="pt-BR"/>
        </w:rPr>
      </w:pPr>
      <w:r w:rsidRPr="00897944">
        <w:rPr>
          <w:i/>
          <w:vanish/>
          <w:color w:val="0000FF"/>
          <w:lang w:val="pt-BR"/>
        </w:rPr>
        <w:t xml:space="preserve">Nota de uso: Existem </w:t>
      </w:r>
      <w:r>
        <w:rPr>
          <w:i/>
          <w:vanish/>
          <w:color w:val="0000FF"/>
          <w:lang w:val="pt-BR"/>
        </w:rPr>
        <w:t xml:space="preserve">guias de procedimentos neste modelo que aparecem em estilo </w:t>
      </w:r>
      <w:proofErr w:type="spellStart"/>
      <w:r>
        <w:rPr>
          <w:i/>
          <w:vanish/>
          <w:color w:val="0000FF"/>
          <w:lang w:val="pt-BR"/>
        </w:rPr>
        <w:t>InfoBlue</w:t>
      </w:r>
      <w:proofErr w:type="spellEnd"/>
      <w:r>
        <w:rPr>
          <w:i/>
          <w:vanish/>
          <w:color w:val="0000FF"/>
          <w:lang w:val="pt-BR"/>
        </w:rPr>
        <w:t xml:space="preserve">. Tal estilo tem um atributo de fonte oculto permitindo que você escolha quando ele será visível ou escondido neste modelo. Use o </w:t>
      </w:r>
      <w:proofErr w:type="spellStart"/>
      <w:r>
        <w:rPr>
          <w:i/>
          <w:vanish/>
          <w:color w:val="0000FF"/>
          <w:lang w:val="pt-BR"/>
        </w:rPr>
        <w:t>checkbox</w:t>
      </w:r>
      <w:proofErr w:type="spellEnd"/>
      <w:r>
        <w:rPr>
          <w:i/>
          <w:vanish/>
          <w:color w:val="0000FF"/>
          <w:lang w:val="pt-BR"/>
        </w:rPr>
        <w:t xml:space="preserve"> no menu do Word Ferramentas</w:t>
      </w:r>
      <w:r w:rsidRPr="00897944">
        <w:rPr>
          <w:i/>
          <w:vanish/>
          <w:color w:val="0000FF"/>
          <w:lang w:val="pt-BR"/>
        </w:rPr>
        <w:sym w:font="Wingdings" w:char="F0E0"/>
      </w:r>
      <w:r>
        <w:rPr>
          <w:i/>
          <w:vanish/>
          <w:color w:val="0000FF"/>
          <w:lang w:val="pt-BR"/>
        </w:rPr>
        <w:t>Opções</w:t>
      </w:r>
      <w:r w:rsidRPr="00897944">
        <w:rPr>
          <w:i/>
          <w:vanish/>
          <w:color w:val="0000FF"/>
          <w:lang w:val="pt-BR"/>
        </w:rPr>
        <w:sym w:font="Wingdings" w:char="F0E0"/>
      </w:r>
      <w:r>
        <w:rPr>
          <w:i/>
          <w:vanish/>
          <w:color w:val="0000FF"/>
          <w:lang w:val="pt-BR"/>
        </w:rPr>
        <w:t>Visualizar</w:t>
      </w:r>
      <w:r w:rsidRPr="00897944">
        <w:rPr>
          <w:i/>
          <w:vanish/>
          <w:color w:val="0000FF"/>
          <w:lang w:val="pt-BR"/>
        </w:rPr>
        <w:sym w:font="Wingdings" w:char="F0E0"/>
      </w:r>
      <w:r>
        <w:rPr>
          <w:i/>
          <w:vanish/>
          <w:color w:val="0000FF"/>
          <w:lang w:val="pt-BR"/>
        </w:rPr>
        <w:t>Texto Oculto para alterar a opção. Uma opção similar existe para impressão: Ferramentas</w:t>
      </w:r>
      <w:r w:rsidRPr="00897944">
        <w:rPr>
          <w:i/>
          <w:vanish/>
          <w:color w:val="0000FF"/>
          <w:lang w:val="pt-BR"/>
        </w:rPr>
        <w:sym w:font="Wingdings" w:char="F0E0"/>
      </w:r>
      <w:r>
        <w:rPr>
          <w:i/>
          <w:vanish/>
          <w:color w:val="0000FF"/>
          <w:lang w:val="pt-BR"/>
        </w:rPr>
        <w:t>Opções</w:t>
      </w:r>
      <w:r w:rsidRPr="00897944">
        <w:rPr>
          <w:i/>
          <w:vanish/>
          <w:color w:val="0000FF"/>
          <w:lang w:val="pt-BR"/>
        </w:rPr>
        <w:sym w:font="Wingdings" w:char="F0E0"/>
      </w:r>
      <w:r>
        <w:rPr>
          <w:i/>
          <w:vanish/>
          <w:color w:val="0000FF"/>
          <w:lang w:val="pt-BR"/>
        </w:rPr>
        <w:t>Imprimir.</w:t>
      </w:r>
    </w:p>
    <w:p xmlns:wp14="http://schemas.microsoft.com/office/word/2010/wordml" w:rsidRPr="00897944" w:rsidR="00897944" w:rsidRDefault="00897944" w14:paraId="7E45AAED" wp14:textId="77777777">
      <w:pPr>
        <w:rPr>
          <w:lang w:val="pt-BR"/>
        </w:rPr>
      </w:pPr>
    </w:p>
    <w:p xmlns:wp14="http://schemas.microsoft.com/office/word/2010/wordml" w:rsidRPr="00897944" w:rsidR="00897944" w:rsidRDefault="00897944" w14:paraId="7A1D1CAA" wp14:textId="77777777">
      <w:pPr>
        <w:pStyle w:val="Heading1"/>
        <w:rPr>
          <w:lang w:val="pt-BR"/>
        </w:rPr>
      </w:pPr>
      <w:bookmarkStart w:name="_Toc436203377" w:id="0"/>
      <w:bookmarkStart w:name="_Toc452813577" w:id="1"/>
      <w:r>
        <w:rPr>
          <w:lang w:val="pt-BR"/>
        </w:rPr>
        <w:t>Introdução</w:t>
      </w:r>
    </w:p>
    <w:bookmarkEnd w:id="0"/>
    <w:bookmarkEnd w:id="1"/>
    <w:p xmlns:wp14="http://schemas.microsoft.com/office/word/2010/wordml" w:rsidRPr="00897944" w:rsidR="00897944" w:rsidRDefault="00897944" w14:paraId="7534E501" wp14:textId="77777777">
      <w:pPr>
        <w:pStyle w:val="Heading1"/>
        <w:rPr>
          <w:lang w:val="pt-BR"/>
        </w:rPr>
      </w:pPr>
      <w:r>
        <w:rPr>
          <w:lang w:val="pt-BR"/>
        </w:rPr>
        <w:t>Posicionamento</w:t>
      </w:r>
    </w:p>
    <w:p xmlns:wp14="http://schemas.microsoft.com/office/word/2010/wordml" w:rsidRPr="00897944" w:rsidR="00897944" w:rsidRDefault="0060630D" w14:paraId="2FAFCF4C" wp14:textId="77777777">
      <w:pPr>
        <w:pStyle w:val="Heading2"/>
        <w:rPr>
          <w:lang w:val="pt-BR"/>
        </w:rPr>
      </w:pPr>
      <w:bookmarkStart w:name="_Toc436203379" w:id="2"/>
      <w:bookmarkStart w:name="_Toc452813579" w:id="3"/>
      <w:bookmarkStart w:name="_Toc512930907" w:id="4"/>
      <w:bookmarkStart w:name="_Toc20715756" w:id="5"/>
      <w:r>
        <w:rPr>
          <w:lang w:val="pt-BR"/>
        </w:rPr>
        <w:t>Declaração do Problema</w:t>
      </w:r>
      <w:bookmarkEnd w:id="2"/>
      <w:bookmarkEnd w:id="3"/>
      <w:bookmarkEnd w:id="4"/>
      <w:bookmarkEnd w:id="5"/>
    </w:p>
    <w:p xmlns:wp14="http://schemas.microsoft.com/office/word/2010/wordml" w:rsidRPr="00897944" w:rsidR="00897944" w:rsidRDefault="00897944" w14:paraId="4617DA24" wp14:textId="77777777">
      <w:pPr>
        <w:rPr>
          <w:i/>
          <w:vanish/>
          <w:color w:val="0000FF"/>
          <w:lang w:val="pt-BR"/>
        </w:rPr>
      </w:pPr>
      <w:r w:rsidRPr="00897944">
        <w:rPr>
          <w:i/>
          <w:vanish/>
          <w:color w:val="0000FF"/>
          <w:lang w:val="pt-BR"/>
        </w:rPr>
        <w:t>[</w:t>
      </w:r>
      <w:r w:rsidR="0060630D">
        <w:rPr>
          <w:i/>
          <w:vanish/>
          <w:color w:val="0000FF"/>
          <w:lang w:val="pt-BR"/>
        </w:rPr>
        <w:t>Preveja uma declaração resumindo o problema sendo resolvido por este projeto. O seguinte formato pode ser usado:</w:t>
      </w:r>
      <w:r w:rsidRPr="00897944">
        <w:rPr>
          <w:i/>
          <w:vanish/>
          <w:color w:val="0000FF"/>
          <w:lang w:val="pt-BR"/>
        </w:rPr>
        <w:t>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xmlns:wp14="http://schemas.microsoft.com/office/word/2010/wordml" w:rsidRPr="00897944" w:rsidR="00897944" w14:paraId="5A519821" wp14:textId="77777777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:rsidRPr="00897944" w:rsidR="00897944" w:rsidP="0060630D" w:rsidRDefault="0060630D" w14:paraId="5BDAAB77" wp14:textId="77777777">
            <w:pPr>
              <w:pStyle w:val="BodyText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20" w:type="dxa"/>
            <w:tcBorders>
              <w:top w:val="single" w:color="auto" w:sz="12" w:space="0"/>
              <w:bottom w:val="single" w:color="auto" w:sz="6" w:space="0"/>
              <w:right w:val="single" w:color="auto" w:sz="12" w:space="0"/>
            </w:tcBorders>
          </w:tcPr>
          <w:p w:rsidRPr="00897944" w:rsidR="00897944" w:rsidP="0060630D" w:rsidRDefault="00897944" w14:paraId="3F2AA0CE" wp14:textId="77777777">
            <w:pPr>
              <w:rPr>
                <w:i/>
                <w:vanish/>
                <w:color w:val="0000FF"/>
                <w:lang w:val="pt-BR"/>
              </w:rPr>
            </w:pPr>
            <w:r w:rsidRPr="00897944">
              <w:rPr>
                <w:i/>
                <w:vanish/>
                <w:color w:val="0000FF"/>
                <w:lang w:val="pt-BR"/>
              </w:rPr>
              <w:t>[</w:t>
            </w:r>
            <w:r w:rsidR="0060630D">
              <w:rPr>
                <w:i/>
                <w:vanish/>
                <w:color w:val="0000FF"/>
                <w:lang w:val="pt-BR"/>
              </w:rPr>
              <w:t>descreva o problema</w:t>
            </w:r>
            <w:r w:rsidRPr="00897944">
              <w:rPr>
                <w:i/>
                <w:vanish/>
                <w:color w:val="0000FF"/>
                <w:lang w:val="pt-BR"/>
              </w:rPr>
              <w:t>]</w:t>
            </w:r>
          </w:p>
        </w:tc>
      </w:tr>
      <w:tr xmlns:wp14="http://schemas.microsoft.com/office/word/2010/wordml" w:rsidRPr="00897944" w:rsidR="00897944" w14:paraId="58C22DCF" wp14:textId="77777777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:rsidRPr="00897944" w:rsidR="00897944" w:rsidRDefault="0060630D" w14:paraId="27A445A9" wp14:textId="77777777">
            <w:pPr>
              <w:pStyle w:val="BodyText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2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 w:rsidRPr="00897944" w:rsidR="00897944" w:rsidP="0060630D" w:rsidRDefault="00897944" w14:paraId="7BD6271B" wp14:textId="77777777">
            <w:pPr>
              <w:rPr>
                <w:i/>
                <w:vanish/>
                <w:color w:val="0000FF"/>
                <w:lang w:val="pt-BR"/>
              </w:rPr>
            </w:pPr>
            <w:r w:rsidRPr="00897944">
              <w:rPr>
                <w:i/>
                <w:vanish/>
                <w:color w:val="0000FF"/>
                <w:lang w:val="pt-BR"/>
              </w:rPr>
              <w:t>[</w:t>
            </w:r>
            <w:r w:rsidR="0060630D">
              <w:rPr>
                <w:i/>
                <w:vanish/>
                <w:color w:val="0000FF"/>
                <w:lang w:val="pt-BR"/>
              </w:rPr>
              <w:t>os envolvidos afetados pelo problema</w:t>
            </w:r>
            <w:r w:rsidRPr="00897944">
              <w:rPr>
                <w:i/>
                <w:vanish/>
                <w:color w:val="0000FF"/>
                <w:lang w:val="pt-BR"/>
              </w:rPr>
              <w:t>]</w:t>
            </w:r>
          </w:p>
        </w:tc>
      </w:tr>
      <w:tr xmlns:wp14="http://schemas.microsoft.com/office/word/2010/wordml" w:rsidRPr="00897944" w:rsidR="00897944" w14:paraId="5C55EE01" wp14:textId="77777777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:rsidRPr="00897944" w:rsidR="00897944" w:rsidP="0060630D" w:rsidRDefault="0060630D" w14:paraId="154D6D36" wp14:textId="77777777">
            <w:pPr>
              <w:pStyle w:val="BodyText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2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 w:rsidRPr="00897944" w:rsidR="00897944" w:rsidP="0060630D" w:rsidRDefault="00897944" w14:paraId="5EFE81F2" wp14:textId="77777777">
            <w:pPr>
              <w:rPr>
                <w:i/>
                <w:vanish/>
                <w:color w:val="0000FF"/>
                <w:lang w:val="pt-BR"/>
              </w:rPr>
            </w:pPr>
            <w:r w:rsidRPr="00897944">
              <w:rPr>
                <w:i/>
                <w:vanish/>
                <w:color w:val="0000FF"/>
                <w:lang w:val="pt-BR"/>
              </w:rPr>
              <w:t>[</w:t>
            </w:r>
            <w:r w:rsidR="0060630D">
              <w:rPr>
                <w:i/>
                <w:vanish/>
                <w:color w:val="0000FF"/>
                <w:lang w:val="pt-BR"/>
              </w:rPr>
              <w:t>Qual é o impacto do problema?</w:t>
            </w:r>
            <w:r w:rsidRPr="00897944">
              <w:rPr>
                <w:i/>
                <w:vanish/>
                <w:color w:val="0000FF"/>
                <w:lang w:val="pt-BR"/>
              </w:rPr>
              <w:t>]</w:t>
            </w:r>
          </w:p>
        </w:tc>
      </w:tr>
      <w:tr xmlns:wp14="http://schemas.microsoft.com/office/word/2010/wordml" w:rsidRPr="00897944" w:rsidR="00897944" w14:paraId="0ACF3500" wp14:textId="77777777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:rsidRPr="00897944" w:rsidR="00897944" w:rsidP="0060630D" w:rsidRDefault="0060630D" w14:paraId="7CC23912" wp14:textId="77777777">
            <w:pPr>
              <w:pStyle w:val="BodyText"/>
              <w:ind w:left="72"/>
              <w:rPr>
                <w:lang w:val="pt-BR"/>
              </w:rPr>
            </w:pPr>
            <w:r>
              <w:rPr>
                <w:lang w:val="pt-BR"/>
              </w:rPr>
              <w:t>Uma solução bem sucedida seria</w:t>
            </w:r>
          </w:p>
        </w:tc>
        <w:tc>
          <w:tcPr>
            <w:tcW w:w="522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 w:rsidRPr="00897944" w:rsidR="00897944" w:rsidP="0060630D" w:rsidRDefault="00897944" w14:paraId="1345D90C" wp14:textId="77777777">
            <w:pPr>
              <w:rPr>
                <w:i/>
                <w:vanish/>
                <w:color w:val="0000FF"/>
                <w:lang w:val="pt-BR"/>
              </w:rPr>
            </w:pPr>
            <w:r w:rsidRPr="00897944">
              <w:rPr>
                <w:i/>
                <w:vanish/>
                <w:color w:val="0000FF"/>
                <w:lang w:val="pt-BR"/>
              </w:rPr>
              <w:t>[</w:t>
            </w:r>
            <w:r w:rsidR="0060630D">
              <w:rPr>
                <w:i/>
                <w:vanish/>
                <w:color w:val="0000FF"/>
                <w:lang w:val="pt-BR"/>
              </w:rPr>
              <w:t>liste alguns benefícios chave de uma solução bem sucedida</w:t>
            </w:r>
            <w:r w:rsidRPr="00897944">
              <w:rPr>
                <w:i/>
                <w:vanish/>
                <w:color w:val="0000FF"/>
                <w:lang w:val="pt-BR"/>
              </w:rPr>
              <w:t>]</w:t>
            </w:r>
          </w:p>
        </w:tc>
      </w:tr>
    </w:tbl>
    <w:p xmlns:wp14="http://schemas.microsoft.com/office/word/2010/wordml" w:rsidRPr="00897944" w:rsidR="00897944" w:rsidRDefault="0060630D" w14:paraId="16852E25" wp14:textId="77777777">
      <w:pPr>
        <w:pStyle w:val="Heading2"/>
        <w:rPr>
          <w:lang w:val="pt-BR"/>
        </w:rPr>
      </w:pPr>
      <w:bookmarkStart w:name="_Toc425054392" w:id="6"/>
      <w:bookmarkStart w:name="_Toc422186485" w:id="7"/>
      <w:bookmarkStart w:name="_Toc436203380" w:id="8"/>
      <w:bookmarkStart w:name="_Toc452813580" w:id="9"/>
      <w:bookmarkStart w:name="_Toc512930908" w:id="10"/>
      <w:bookmarkStart w:name="_Toc20715757" w:id="11"/>
      <w:r>
        <w:rPr>
          <w:lang w:val="pt-BR"/>
        </w:rPr>
        <w:t>Declaração de Posicionamento do Produto</w:t>
      </w:r>
      <w:bookmarkEnd w:id="6"/>
      <w:bookmarkEnd w:id="7"/>
      <w:bookmarkEnd w:id="8"/>
      <w:bookmarkEnd w:id="9"/>
      <w:bookmarkEnd w:id="10"/>
      <w:bookmarkEnd w:id="11"/>
    </w:p>
    <w:p xmlns:wp14="http://schemas.microsoft.com/office/word/2010/wordml" w:rsidRPr="00897944" w:rsidR="00897944" w:rsidRDefault="00897944" w14:paraId="4F2BA710" wp14:textId="77777777">
      <w:pPr>
        <w:rPr>
          <w:i/>
          <w:vanish/>
          <w:color w:val="0000FF"/>
          <w:lang w:val="pt-BR"/>
        </w:rPr>
      </w:pPr>
      <w:r w:rsidRPr="00897944">
        <w:rPr>
          <w:i/>
          <w:vanish/>
          <w:color w:val="0000FF"/>
          <w:lang w:val="pt-BR"/>
        </w:rPr>
        <w:t>[</w:t>
      </w:r>
      <w:r w:rsidR="0060630D">
        <w:rPr>
          <w:i/>
          <w:vanish/>
          <w:color w:val="0000FF"/>
          <w:lang w:val="pt-BR"/>
        </w:rPr>
        <w:t>Proveja uma declaração geral resumindo, em alto nível, a posição única que o produto pretende preencher no mercado. O seguinte formato pode ser usado</w:t>
      </w:r>
      <w:r w:rsidRPr="00897944">
        <w:rPr>
          <w:i/>
          <w:vanish/>
          <w:color w:val="0000FF"/>
          <w:lang w:val="pt-BR"/>
        </w:rPr>
        <w:t>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xmlns:wp14="http://schemas.microsoft.com/office/word/2010/wordml" w:rsidRPr="00897944" w:rsidR="00897944" w14:paraId="0F490E53" wp14:textId="7777777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:rsidRPr="00897944" w:rsidR="00897944" w:rsidRDefault="0060630D" w14:paraId="59DBD348" wp14:textId="77777777">
            <w:pPr>
              <w:pStyle w:val="BodyText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Para</w:t>
            </w:r>
          </w:p>
        </w:tc>
        <w:tc>
          <w:tcPr>
            <w:tcW w:w="5400" w:type="dxa"/>
            <w:tcBorders>
              <w:top w:val="single" w:color="auto" w:sz="12" w:space="0"/>
              <w:bottom w:val="single" w:color="auto" w:sz="6" w:space="0"/>
              <w:right w:val="single" w:color="auto" w:sz="12" w:space="0"/>
            </w:tcBorders>
          </w:tcPr>
          <w:p w:rsidRPr="00897944" w:rsidR="00897944" w:rsidP="0060630D" w:rsidRDefault="00897944" w14:paraId="3B070EA2" wp14:textId="77777777">
            <w:pPr>
              <w:rPr>
                <w:i/>
                <w:vanish/>
                <w:color w:val="0000FF"/>
                <w:lang w:val="pt-BR"/>
              </w:rPr>
            </w:pPr>
            <w:r w:rsidRPr="00897944">
              <w:rPr>
                <w:i/>
                <w:vanish/>
                <w:color w:val="0000FF"/>
                <w:lang w:val="pt-BR"/>
              </w:rPr>
              <w:t>[</w:t>
            </w:r>
            <w:r w:rsidR="0060630D">
              <w:rPr>
                <w:i/>
                <w:vanish/>
                <w:color w:val="0000FF"/>
                <w:lang w:val="pt-BR"/>
              </w:rPr>
              <w:t>cliente alvo</w:t>
            </w:r>
            <w:r w:rsidRPr="00897944">
              <w:rPr>
                <w:i/>
                <w:vanish/>
                <w:color w:val="0000FF"/>
                <w:lang w:val="pt-BR"/>
              </w:rPr>
              <w:t>]</w:t>
            </w:r>
          </w:p>
        </w:tc>
      </w:tr>
      <w:tr xmlns:wp14="http://schemas.microsoft.com/office/word/2010/wordml" w:rsidRPr="00897944" w:rsidR="00897944" w14:paraId="3343BCA7" wp14:textId="7777777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:rsidRPr="00897944" w:rsidR="00897944" w:rsidRDefault="0060630D" w14:paraId="6F1FF6F5" wp14:textId="77777777">
            <w:pPr>
              <w:pStyle w:val="BodyText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 w:rsidRPr="00897944" w:rsidR="00897944" w:rsidP="0060630D" w:rsidRDefault="00897944" w14:paraId="0B94AA2C" wp14:textId="77777777">
            <w:pPr>
              <w:rPr>
                <w:i/>
                <w:vanish/>
                <w:color w:val="0000FF"/>
                <w:lang w:val="pt-BR"/>
              </w:rPr>
            </w:pPr>
            <w:r w:rsidRPr="00897944">
              <w:rPr>
                <w:i/>
                <w:vanish/>
                <w:color w:val="0000FF"/>
                <w:lang w:val="pt-BR"/>
              </w:rPr>
              <w:t>[</w:t>
            </w:r>
            <w:r w:rsidR="0060630D">
              <w:rPr>
                <w:i/>
                <w:vanish/>
                <w:color w:val="0000FF"/>
                <w:lang w:val="pt-BR"/>
              </w:rPr>
              <w:t>declare as necessidades ou oportunidades</w:t>
            </w:r>
            <w:r w:rsidRPr="00897944">
              <w:rPr>
                <w:i/>
                <w:vanish/>
                <w:color w:val="0000FF"/>
                <w:lang w:val="pt-BR"/>
              </w:rPr>
              <w:t>]</w:t>
            </w:r>
          </w:p>
        </w:tc>
      </w:tr>
      <w:tr xmlns:wp14="http://schemas.microsoft.com/office/word/2010/wordml" w:rsidRPr="00897944" w:rsidR="00897944" w14:paraId="5C19FA21" wp14:textId="7777777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:rsidRPr="00897944" w:rsidR="00897944" w:rsidP="0060630D" w:rsidRDefault="0060630D" w14:paraId="0CC4ED4D" wp14:textId="77777777">
            <w:pPr>
              <w:pStyle w:val="BodyText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</w:t>
            </w:r>
            <w:r w:rsidRPr="00897944" w:rsidR="00897944">
              <w:rPr>
                <w:lang w:val="pt-BR"/>
              </w:rPr>
              <w:t xml:space="preserve"> (</w:t>
            </w:r>
            <w:r>
              <w:rPr>
                <w:lang w:val="pt-BR"/>
              </w:rPr>
              <w:t>nome do produto</w:t>
            </w:r>
            <w:r w:rsidRPr="00897944" w:rsidR="00897944">
              <w:rPr>
                <w:lang w:val="pt-BR"/>
              </w:rPr>
              <w:t>)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 w:rsidRPr="00897944" w:rsidR="00897944" w:rsidP="0060630D" w:rsidRDefault="00897944" w14:paraId="00702F0F" wp14:textId="77777777">
            <w:pPr>
              <w:rPr>
                <w:i/>
                <w:vanish/>
                <w:color w:val="0000FF"/>
                <w:lang w:val="pt-BR"/>
              </w:rPr>
            </w:pPr>
            <w:r w:rsidRPr="00897944">
              <w:rPr>
                <w:i/>
                <w:vanish/>
                <w:color w:val="0000FF"/>
                <w:lang w:val="pt-BR"/>
              </w:rPr>
              <w:t xml:space="preserve"> </w:t>
            </w:r>
            <w:r w:rsidR="0060630D">
              <w:rPr>
                <w:i/>
                <w:vanish/>
                <w:color w:val="0000FF"/>
                <w:lang w:val="pt-BR"/>
              </w:rPr>
              <w:t>é um</w:t>
            </w:r>
            <w:r w:rsidRPr="00897944">
              <w:rPr>
                <w:i/>
                <w:vanish/>
                <w:color w:val="0000FF"/>
                <w:lang w:val="pt-BR"/>
              </w:rPr>
              <w:t xml:space="preserve"> [</w:t>
            </w:r>
            <w:r w:rsidR="0060630D">
              <w:rPr>
                <w:i/>
                <w:vanish/>
                <w:color w:val="0000FF"/>
                <w:lang w:val="pt-BR"/>
              </w:rPr>
              <w:t>categoria do produto</w:t>
            </w:r>
            <w:r w:rsidRPr="00897944">
              <w:rPr>
                <w:i/>
                <w:vanish/>
                <w:color w:val="0000FF"/>
                <w:lang w:val="pt-BR"/>
              </w:rPr>
              <w:t>]</w:t>
            </w:r>
          </w:p>
        </w:tc>
      </w:tr>
      <w:tr xmlns:wp14="http://schemas.microsoft.com/office/word/2010/wordml" w:rsidRPr="00897944" w:rsidR="00897944" w14:paraId="5DD4DDE6" wp14:textId="7777777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:rsidRPr="00897944" w:rsidR="00897944" w:rsidRDefault="0060630D" w14:paraId="0A2F866C" wp14:textId="77777777">
            <w:pPr>
              <w:pStyle w:val="BodyText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 w:rsidRPr="00897944" w:rsidR="00897944" w:rsidP="0060630D" w:rsidRDefault="00897944" w14:paraId="3288D772" wp14:textId="77777777">
            <w:pPr>
              <w:rPr>
                <w:i/>
                <w:vanish/>
                <w:color w:val="0000FF"/>
                <w:lang w:val="pt-BR"/>
              </w:rPr>
            </w:pPr>
            <w:r w:rsidRPr="00897944">
              <w:rPr>
                <w:i/>
                <w:vanish/>
                <w:color w:val="0000FF"/>
                <w:lang w:val="pt-BR"/>
              </w:rPr>
              <w:t>[</w:t>
            </w:r>
            <w:r w:rsidR="0060630D">
              <w:rPr>
                <w:i/>
                <w:vanish/>
                <w:color w:val="0000FF"/>
                <w:lang w:val="pt-BR"/>
              </w:rPr>
              <w:t>declare os benefícios chave; isto é, a razão para comprar</w:t>
            </w:r>
            <w:r w:rsidRPr="00897944">
              <w:rPr>
                <w:i/>
                <w:vanish/>
                <w:color w:val="0000FF"/>
                <w:lang w:val="pt-BR"/>
              </w:rPr>
              <w:t>]</w:t>
            </w:r>
          </w:p>
        </w:tc>
      </w:tr>
      <w:tr xmlns:wp14="http://schemas.microsoft.com/office/word/2010/wordml" w:rsidRPr="00897944" w:rsidR="00897944" w14:paraId="7F1DBDD4" wp14:textId="7777777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:rsidRPr="00897944" w:rsidR="00897944" w:rsidRDefault="0060630D" w14:paraId="0270EAF4" wp14:textId="77777777">
            <w:pPr>
              <w:pStyle w:val="BodyText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Apesar de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 w:rsidRPr="00897944" w:rsidR="00897944" w:rsidP="0060630D" w:rsidRDefault="00897944" w14:paraId="137F115C" wp14:textId="77777777">
            <w:pPr>
              <w:rPr>
                <w:i/>
                <w:vanish/>
                <w:color w:val="0000FF"/>
                <w:lang w:val="pt-BR"/>
              </w:rPr>
            </w:pPr>
            <w:r w:rsidRPr="00897944">
              <w:rPr>
                <w:i/>
                <w:vanish/>
                <w:color w:val="0000FF"/>
                <w:lang w:val="pt-BR"/>
              </w:rPr>
              <w:t>[</w:t>
            </w:r>
            <w:r w:rsidR="0060630D">
              <w:rPr>
                <w:i/>
                <w:vanish/>
                <w:color w:val="0000FF"/>
                <w:lang w:val="pt-BR"/>
              </w:rPr>
              <w:t>alternativa competitiva primária</w:t>
            </w:r>
            <w:r w:rsidRPr="00897944">
              <w:rPr>
                <w:i/>
                <w:vanish/>
                <w:color w:val="0000FF"/>
                <w:lang w:val="pt-BR"/>
              </w:rPr>
              <w:t>]</w:t>
            </w:r>
          </w:p>
        </w:tc>
      </w:tr>
      <w:tr xmlns:wp14="http://schemas.microsoft.com/office/word/2010/wordml" w:rsidRPr="00897944" w:rsidR="00897944" w14:paraId="1D74B78A" wp14:textId="7777777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25" w:color="auto" w:fill="auto"/>
          </w:tcPr>
          <w:p w:rsidRPr="00897944" w:rsidR="00897944" w:rsidP="0060630D" w:rsidRDefault="0060630D" w14:paraId="7D047D34" wp14:textId="77777777">
            <w:pPr>
              <w:pStyle w:val="BodyText"/>
              <w:ind w:left="72"/>
              <w:rPr>
                <w:lang w:val="pt-BR"/>
              </w:rPr>
            </w:pPr>
            <w:r>
              <w:rPr>
                <w:lang w:val="pt-BR"/>
              </w:rPr>
              <w:t>Nosso produto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12" w:space="0"/>
              <w:right w:val="single" w:color="auto" w:sz="12" w:space="0"/>
            </w:tcBorders>
          </w:tcPr>
          <w:p w:rsidRPr="00897944" w:rsidR="00897944" w:rsidP="0060630D" w:rsidRDefault="00897944" w14:paraId="15F3AE7B" wp14:textId="77777777">
            <w:pPr>
              <w:rPr>
                <w:i/>
                <w:vanish/>
                <w:color w:val="0000FF"/>
                <w:lang w:val="pt-BR"/>
              </w:rPr>
            </w:pPr>
            <w:r w:rsidRPr="00897944">
              <w:rPr>
                <w:i/>
                <w:vanish/>
                <w:color w:val="0000FF"/>
                <w:lang w:val="pt-BR"/>
              </w:rPr>
              <w:t>[</w:t>
            </w:r>
            <w:r w:rsidR="0060630D">
              <w:rPr>
                <w:i/>
                <w:vanish/>
                <w:color w:val="0000FF"/>
                <w:lang w:val="pt-BR"/>
              </w:rPr>
              <w:t>declare o diferencial primário</w:t>
            </w:r>
            <w:r w:rsidRPr="00897944">
              <w:rPr>
                <w:i/>
                <w:vanish/>
                <w:color w:val="0000FF"/>
                <w:lang w:val="pt-BR"/>
              </w:rPr>
              <w:t>]</w:t>
            </w:r>
          </w:p>
        </w:tc>
      </w:tr>
    </w:tbl>
    <w:p xmlns:wp14="http://schemas.microsoft.com/office/word/2010/wordml" w:rsidRPr="00897944" w:rsidR="00897944" w:rsidRDefault="00897944" w14:paraId="17E4AC36" wp14:textId="77777777">
      <w:pPr>
        <w:rPr>
          <w:i/>
          <w:vanish/>
          <w:color w:val="0000FF"/>
          <w:lang w:val="pt-BR"/>
        </w:rPr>
      </w:pPr>
      <w:r w:rsidRPr="00897944">
        <w:rPr>
          <w:i/>
          <w:vanish/>
          <w:color w:val="0000FF"/>
          <w:lang w:val="pt-BR"/>
        </w:rPr>
        <w:t>[</w:t>
      </w:r>
      <w:r w:rsidR="0060630D">
        <w:rPr>
          <w:i/>
          <w:vanish/>
          <w:color w:val="0000FF"/>
          <w:lang w:val="pt-BR"/>
        </w:rPr>
        <w:t>Uma declaração de posicionamento de produto comunica a intenção da aplicação e a importância do projeto para todas as pessoas a que interessem</w:t>
      </w:r>
      <w:r w:rsidRPr="00897944">
        <w:rPr>
          <w:i/>
          <w:vanish/>
          <w:color w:val="0000FF"/>
          <w:lang w:val="pt-BR"/>
        </w:rPr>
        <w:t>.]</w:t>
      </w:r>
    </w:p>
    <w:p xmlns:wp14="http://schemas.microsoft.com/office/word/2010/wordml" w:rsidRPr="00897944" w:rsidR="00897944" w:rsidRDefault="0060630D" w14:paraId="431D2F3D" wp14:textId="77777777">
      <w:pPr>
        <w:pStyle w:val="Heading1"/>
        <w:rPr>
          <w:lang w:val="pt-BR"/>
        </w:rPr>
      </w:pPr>
      <w:bookmarkStart w:name="_Toc436203381" w:id="12"/>
      <w:bookmarkStart w:name="_Toc447960005" w:id="13"/>
      <w:bookmarkStart w:name="_Toc452813581" w:id="14"/>
      <w:bookmarkStart w:name="_Toc512930909" w:id="15"/>
      <w:bookmarkStart w:name="_Toc20715758" w:id="16"/>
      <w:r>
        <w:rPr>
          <w:lang w:val="pt-BR"/>
        </w:rPr>
        <w:t>Descrição dos Envolvidos (</w:t>
      </w:r>
      <w:proofErr w:type="spellStart"/>
      <w:r w:rsidRPr="00897944" w:rsidR="00897944">
        <w:rPr>
          <w:lang w:val="pt-BR"/>
        </w:rPr>
        <w:t>Stakeholder</w:t>
      </w:r>
      <w:proofErr w:type="spellEnd"/>
      <w:r>
        <w:rPr>
          <w:lang w:val="pt-BR"/>
        </w:rPr>
        <w:t>)</w:t>
      </w:r>
      <w:bookmarkEnd w:id="13"/>
      <w:bookmarkEnd w:id="14"/>
      <w:bookmarkEnd w:id="15"/>
      <w:bookmarkEnd w:id="16"/>
    </w:p>
    <w:p xmlns:wp14="http://schemas.microsoft.com/office/word/2010/wordml" w:rsidRPr="00897944" w:rsidR="00897944" w:rsidRDefault="0060630D" w14:paraId="35E6E02E" wp14:textId="77777777">
      <w:pPr>
        <w:pStyle w:val="Heading2"/>
        <w:rPr>
          <w:lang w:val="pt-BR"/>
        </w:rPr>
      </w:pPr>
      <w:r>
        <w:rPr>
          <w:lang w:val="pt-BR"/>
        </w:rPr>
        <w:t>Resumo dos Envolvidos</w:t>
      </w:r>
    </w:p>
    <w:p xmlns:wp14="http://schemas.microsoft.com/office/word/2010/wordml" w:rsidRPr="00897944" w:rsidR="00897944" w:rsidRDefault="00897944" w14:paraId="20F9FE02" wp14:textId="77777777">
      <w:pPr>
        <w:pStyle w:val="InfoBlue"/>
        <w:rPr>
          <w:lang w:val="pt-BR"/>
        </w:rPr>
      </w:pPr>
    </w:p>
    <w:tbl>
      <w:tblPr>
        <w:tblW w:w="0" w:type="auto"/>
        <w:tblInd w:w="8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0BF" w:firstRow="1" w:lastRow="0" w:firstColumn="1" w:lastColumn="0" w:noHBand="0" w:noVBand="0"/>
      </w:tblPr>
      <w:tblGrid>
        <w:gridCol w:w="1890"/>
        <w:gridCol w:w="2610"/>
        <w:gridCol w:w="3960"/>
      </w:tblGrid>
      <w:tr xmlns:wp14="http://schemas.microsoft.com/office/word/2010/wordml" w:rsidRPr="00897944" w:rsidR="00897944" w14:paraId="5B06A2CE" wp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890" w:type="dxa"/>
          </w:tcPr>
          <w:p w:rsidRPr="00897944" w:rsidR="00897944" w:rsidRDefault="0060630D" w14:paraId="31ADE5CD" wp14:textId="77777777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Nome</w:t>
            </w:r>
          </w:p>
        </w:tc>
        <w:tc>
          <w:tcPr>
            <w:tcW w:w="2610" w:type="dxa"/>
          </w:tcPr>
          <w:p w:rsidRPr="00897944" w:rsidR="00897944" w:rsidRDefault="0060630D" w14:paraId="1C670CA5" wp14:textId="77777777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3960" w:type="dxa"/>
          </w:tcPr>
          <w:p w:rsidRPr="00897944" w:rsidR="00897944" w:rsidRDefault="0060630D" w14:paraId="4009FD2C" wp14:textId="77777777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</w:tr>
      <w:tr xmlns:wp14="http://schemas.microsoft.com/office/word/2010/wordml" w:rsidRPr="00897944" w:rsidR="00897944" w14:paraId="458461C6" wp14:textId="77777777">
        <w:tblPrEx>
          <w:tblCellMar>
            <w:top w:w="0" w:type="dxa"/>
            <w:bottom w:w="0" w:type="dxa"/>
          </w:tblCellMar>
        </w:tblPrEx>
        <w:trPr>
          <w:hidden/>
        </w:trPr>
        <w:tc>
          <w:tcPr>
            <w:tcW w:w="1890" w:type="dxa"/>
          </w:tcPr>
          <w:p w:rsidRPr="00897944" w:rsidR="00897944" w:rsidP="0060630D" w:rsidRDefault="00897944" w14:paraId="5C8DE517" wp14:textId="77777777">
            <w:pPr>
              <w:rPr>
                <w:i/>
                <w:vanish/>
                <w:color w:val="0000FF"/>
                <w:lang w:val="pt-BR"/>
              </w:rPr>
            </w:pPr>
            <w:r w:rsidRPr="00897944">
              <w:rPr>
                <w:i/>
                <w:vanish/>
                <w:color w:val="0000FF"/>
                <w:lang w:val="pt-BR"/>
              </w:rPr>
              <w:t>[</w:t>
            </w:r>
            <w:r w:rsidR="0060630D">
              <w:rPr>
                <w:i/>
                <w:vanish/>
                <w:color w:val="0000FF"/>
                <w:lang w:val="pt-BR"/>
              </w:rPr>
              <w:t>Nome do tipo de envolvido</w:t>
            </w:r>
            <w:r w:rsidRPr="00897944">
              <w:rPr>
                <w:i/>
                <w:vanish/>
                <w:color w:val="0000FF"/>
                <w:lang w:val="pt-BR"/>
              </w:rPr>
              <w:t>.]</w:t>
            </w:r>
          </w:p>
        </w:tc>
        <w:tc>
          <w:tcPr>
            <w:tcW w:w="2610" w:type="dxa"/>
          </w:tcPr>
          <w:p w:rsidRPr="00897944" w:rsidR="00897944" w:rsidP="0060630D" w:rsidRDefault="00897944" w14:paraId="3728B7F8" wp14:textId="77777777">
            <w:pPr>
              <w:rPr>
                <w:i/>
                <w:vanish/>
                <w:color w:val="0000FF"/>
                <w:lang w:val="pt-BR"/>
              </w:rPr>
            </w:pPr>
            <w:r w:rsidRPr="00897944">
              <w:rPr>
                <w:i/>
                <w:vanish/>
                <w:color w:val="0000FF"/>
                <w:lang w:val="pt-BR"/>
              </w:rPr>
              <w:t>[</w:t>
            </w:r>
            <w:r w:rsidR="0060630D">
              <w:rPr>
                <w:i/>
                <w:vanish/>
                <w:color w:val="0000FF"/>
                <w:lang w:val="pt-BR"/>
              </w:rPr>
              <w:t>Descreva brevemente o envolvido</w:t>
            </w:r>
            <w:r w:rsidRPr="00897944">
              <w:rPr>
                <w:i/>
                <w:vanish/>
                <w:color w:val="0000FF"/>
                <w:lang w:val="pt-BR"/>
              </w:rPr>
              <w:t>.]</w:t>
            </w:r>
          </w:p>
        </w:tc>
        <w:tc>
          <w:tcPr>
            <w:tcW w:w="3960" w:type="dxa"/>
          </w:tcPr>
          <w:p w:rsidRPr="00897944" w:rsidR="00897944" w:rsidP="00E4769C" w:rsidRDefault="00897944" w14:paraId="5C84B8B4" wp14:textId="77777777">
            <w:pPr>
              <w:rPr>
                <w:lang w:val="pt-BR"/>
              </w:rPr>
            </w:pPr>
            <w:r w:rsidRPr="00897944">
              <w:rPr>
                <w:i/>
                <w:vanish/>
                <w:color w:val="0000FF"/>
                <w:lang w:val="pt-BR"/>
              </w:rPr>
              <w:t>[</w:t>
            </w:r>
            <w:r w:rsidR="00E4769C">
              <w:rPr>
                <w:i/>
                <w:vanish/>
                <w:color w:val="0000FF"/>
                <w:lang w:val="pt-BR"/>
              </w:rPr>
              <w:t>Resuma as responsabilidades chave do envolvido no que tange ao sistema sendo desenvolvido; isto é, seus interesses como um envolvido (stakeholder). Por exemplo, este envolvido: assegura que o sistema será mantido... assegura que haverá demanda de mercado para as características do produto... monitora o progresso do projeto... aprova financiamentos... etc.</w:t>
            </w:r>
            <w:r w:rsidRPr="00897944">
              <w:rPr>
                <w:i/>
                <w:vanish/>
                <w:color w:val="0000FF"/>
                <w:lang w:val="pt-BR"/>
              </w:rPr>
              <w:t>]</w:t>
            </w:r>
          </w:p>
        </w:tc>
      </w:tr>
      <w:tr xmlns:wp14="http://schemas.microsoft.com/office/word/2010/wordml" w:rsidRPr="00897944" w:rsidR="00897944" w14:paraId="03613D93" wp14:textId="77777777">
        <w:tblPrEx>
          <w:tblCellMar>
            <w:top w:w="0" w:type="dxa"/>
            <w:bottom w:w="0" w:type="dxa"/>
          </w:tblCellMar>
        </w:tblPrEx>
        <w:trPr>
          <w:hidden/>
        </w:trPr>
        <w:tc>
          <w:tcPr>
            <w:tcW w:w="1890" w:type="dxa"/>
          </w:tcPr>
          <w:p w:rsidRPr="00897944" w:rsidR="00897944" w:rsidRDefault="00897944" w14:paraId="63D6AC31" wp14:textId="77777777">
            <w:pPr>
              <w:rPr>
                <w:i/>
                <w:vanish/>
                <w:color w:val="0000FF"/>
                <w:lang w:val="pt-BR"/>
              </w:rPr>
            </w:pPr>
          </w:p>
        </w:tc>
        <w:tc>
          <w:tcPr>
            <w:tcW w:w="2610" w:type="dxa"/>
          </w:tcPr>
          <w:p w:rsidRPr="00897944" w:rsidR="00897944" w:rsidRDefault="00897944" w14:paraId="6DD0BBA1" wp14:textId="77777777">
            <w:pPr>
              <w:rPr>
                <w:i/>
                <w:vanish/>
                <w:color w:val="0000FF"/>
                <w:lang w:val="pt-BR"/>
              </w:rPr>
            </w:pPr>
          </w:p>
        </w:tc>
        <w:tc>
          <w:tcPr>
            <w:tcW w:w="3960" w:type="dxa"/>
          </w:tcPr>
          <w:p w:rsidRPr="00897944" w:rsidR="00897944" w:rsidRDefault="00897944" w14:paraId="6AC52516" wp14:textId="77777777">
            <w:pPr>
              <w:rPr>
                <w:i/>
                <w:vanish/>
                <w:color w:val="0000FF"/>
                <w:lang w:val="pt-BR"/>
              </w:rPr>
            </w:pPr>
          </w:p>
        </w:tc>
      </w:tr>
    </w:tbl>
    <w:p xmlns:wp14="http://schemas.microsoft.com/office/word/2010/wordml" w:rsidRPr="00897944" w:rsidR="00897944" w:rsidRDefault="00897944" w14:paraId="446AEBAF" wp14:textId="77777777">
      <w:pPr>
        <w:pStyle w:val="BodyText"/>
        <w:rPr>
          <w:lang w:val="pt-BR"/>
        </w:rPr>
      </w:pPr>
    </w:p>
    <w:p xmlns:wp14="http://schemas.microsoft.com/office/word/2010/wordml" w:rsidRPr="00897944" w:rsidR="00897944" w:rsidRDefault="00E4769C" w14:paraId="6285C9B0" wp14:textId="77777777">
      <w:pPr>
        <w:pStyle w:val="Heading2"/>
        <w:rPr>
          <w:lang w:val="pt-BR"/>
        </w:rPr>
      </w:pPr>
      <w:bookmarkStart w:name="_Toc425054386" w:id="17"/>
      <w:bookmarkStart w:name="_Toc342757864" w:id="18"/>
      <w:bookmarkStart w:name="_Toc346297773" w:id="19"/>
      <w:bookmarkStart w:name="_Toc422186479" w:id="20"/>
      <w:bookmarkStart w:name="_Toc436203384" w:id="21"/>
      <w:bookmarkStart w:name="_Toc452813585" w:id="22"/>
      <w:bookmarkStart w:name="_Toc512930912" w:id="23"/>
      <w:bookmarkStart w:name="_Toc20715759" w:id="24"/>
      <w:r>
        <w:rPr>
          <w:lang w:val="pt-BR"/>
        </w:rPr>
        <w:t>Ambiente de Usuário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xmlns:wp14="http://schemas.microsoft.com/office/word/2010/wordml" w:rsidR="00897944" w:rsidRDefault="00897944" w14:paraId="433E9C4B" wp14:textId="77777777">
      <w:pPr>
        <w:rPr>
          <w:i/>
          <w:vanish/>
          <w:color w:val="0000FF"/>
          <w:lang w:val="pt-BR"/>
        </w:rPr>
      </w:pPr>
      <w:r w:rsidRPr="00897944">
        <w:rPr>
          <w:i/>
          <w:vanish/>
          <w:color w:val="0000FF"/>
          <w:lang w:val="pt-BR"/>
        </w:rPr>
        <w:t>[</w:t>
      </w:r>
      <w:r w:rsidR="00E4769C">
        <w:rPr>
          <w:i/>
          <w:vanish/>
          <w:color w:val="0000FF"/>
          <w:lang w:val="pt-BR"/>
        </w:rPr>
        <w:t>Detalhe o ambiente de trabalho para o usuário alvo</w:t>
      </w:r>
      <w:r w:rsidRPr="00897944">
        <w:rPr>
          <w:i/>
          <w:vanish/>
          <w:color w:val="0000FF"/>
          <w:lang w:val="pt-BR"/>
        </w:rPr>
        <w:t xml:space="preserve">. </w:t>
      </w:r>
      <w:r w:rsidR="00E4769C">
        <w:rPr>
          <w:i/>
          <w:vanish/>
          <w:color w:val="0000FF"/>
          <w:lang w:val="pt-BR"/>
        </w:rPr>
        <w:t>Aqui estão algumas sugestões</w:t>
      </w:r>
      <w:r w:rsidRPr="00897944">
        <w:rPr>
          <w:i/>
          <w:vanish/>
          <w:color w:val="0000FF"/>
          <w:lang w:val="pt-BR"/>
        </w:rPr>
        <w:t>:</w:t>
      </w:r>
    </w:p>
    <w:p xmlns:wp14="http://schemas.microsoft.com/office/word/2010/wordml" w:rsidR="00E4769C" w:rsidRDefault="00E4769C" w14:paraId="46D96003" wp14:textId="77777777">
      <w:pPr>
        <w:rPr>
          <w:i/>
          <w:vanish/>
          <w:color w:val="0000FF"/>
          <w:lang w:val="pt-BR"/>
        </w:rPr>
      </w:pPr>
      <w:r>
        <w:rPr>
          <w:i/>
          <w:vanish/>
          <w:color w:val="0000FF"/>
          <w:lang w:val="pt-BR"/>
        </w:rPr>
        <w:t>Número de pessoas envolvidas em completar a tarefa? Haverá mudança?</w:t>
      </w:r>
    </w:p>
    <w:p xmlns:wp14="http://schemas.microsoft.com/office/word/2010/wordml" w:rsidR="00E4769C" w:rsidRDefault="00E4769C" w14:paraId="0614EE0C" wp14:textId="77777777">
      <w:pPr>
        <w:rPr>
          <w:i/>
          <w:vanish/>
          <w:color w:val="0000FF"/>
          <w:lang w:val="pt-BR"/>
        </w:rPr>
      </w:pPr>
      <w:r>
        <w:rPr>
          <w:i/>
          <w:vanish/>
          <w:color w:val="0000FF"/>
          <w:lang w:val="pt-BR"/>
        </w:rPr>
        <w:t>Quanto tempo dura o ciclo da tarefa? Quanto tempo será gasto em cada atividade? Haverá mudança?</w:t>
      </w:r>
    </w:p>
    <w:p xmlns:wp14="http://schemas.microsoft.com/office/word/2010/wordml" w:rsidR="00E4769C" w:rsidRDefault="00E4769C" w14:paraId="241B2520" wp14:textId="77777777">
      <w:pPr>
        <w:rPr>
          <w:i/>
          <w:vanish/>
          <w:color w:val="0000FF"/>
          <w:lang w:val="pt-BR"/>
        </w:rPr>
      </w:pPr>
      <w:r>
        <w:rPr>
          <w:i/>
          <w:vanish/>
          <w:color w:val="0000FF"/>
          <w:lang w:val="pt-BR"/>
        </w:rPr>
        <w:t xml:space="preserve">Existem alguma restrição única de ambiente: móvel, externo, em </w:t>
      </w:r>
      <w:proofErr w:type="spellStart"/>
      <w:r>
        <w:rPr>
          <w:i/>
          <w:vanish/>
          <w:color w:val="0000FF"/>
          <w:lang w:val="pt-BR"/>
        </w:rPr>
        <w:t>vôo</w:t>
      </w:r>
      <w:proofErr w:type="spellEnd"/>
      <w:r>
        <w:rPr>
          <w:i/>
          <w:vanish/>
          <w:color w:val="0000FF"/>
          <w:lang w:val="pt-BR"/>
        </w:rPr>
        <w:t>, etc.?</w:t>
      </w:r>
    </w:p>
    <w:p xmlns:wp14="http://schemas.microsoft.com/office/word/2010/wordml" w:rsidR="00E4769C" w:rsidRDefault="00E4769C" w14:paraId="69FDE002" wp14:textId="77777777">
      <w:pPr>
        <w:rPr>
          <w:i/>
          <w:vanish/>
          <w:color w:val="0000FF"/>
          <w:lang w:val="pt-BR"/>
        </w:rPr>
      </w:pPr>
      <w:r>
        <w:rPr>
          <w:i/>
          <w:vanish/>
          <w:color w:val="0000FF"/>
          <w:lang w:val="pt-BR"/>
        </w:rPr>
        <w:t>Qual plataforma de sistema está em uso hoje? Plataformas futuras?</w:t>
      </w:r>
    </w:p>
    <w:p xmlns:wp14="http://schemas.microsoft.com/office/word/2010/wordml" w:rsidR="00E4769C" w:rsidRDefault="00E4769C" w14:paraId="4D8CAAD4" wp14:textId="77777777">
      <w:pPr>
        <w:rPr>
          <w:i/>
          <w:vanish/>
          <w:color w:val="0000FF"/>
          <w:lang w:val="pt-BR"/>
        </w:rPr>
      </w:pPr>
      <w:r>
        <w:rPr>
          <w:i/>
          <w:vanish/>
          <w:color w:val="0000FF"/>
          <w:lang w:val="pt-BR"/>
        </w:rPr>
        <w:t>Qual outra aplicação está em uso? Haverá necessidade de se integrar as aplicações?</w:t>
      </w:r>
    </w:p>
    <w:p xmlns:wp14="http://schemas.microsoft.com/office/word/2010/wordml" w:rsidRPr="00897944" w:rsidR="00E4769C" w:rsidRDefault="00E4769C" w14:paraId="5B6A7C68" wp14:textId="77777777">
      <w:pPr>
        <w:rPr>
          <w:i/>
          <w:vanish/>
          <w:color w:val="0000FF"/>
          <w:lang w:val="pt-BR"/>
        </w:rPr>
      </w:pPr>
      <w:r>
        <w:rPr>
          <w:i/>
          <w:vanish/>
          <w:color w:val="0000FF"/>
          <w:lang w:val="pt-BR"/>
        </w:rPr>
        <w:t>É aqui que informações do Modelo de Negócios devem ser incluídas para esboçar as tarefas e papéis envolvidos</w:t>
      </w:r>
      <w:r w:rsidR="00041211">
        <w:rPr>
          <w:i/>
          <w:vanish/>
          <w:color w:val="0000FF"/>
          <w:lang w:val="pt-BR"/>
        </w:rPr>
        <w:t>, etc.]</w:t>
      </w:r>
    </w:p>
    <w:p xmlns:wp14="http://schemas.microsoft.com/office/word/2010/wordml" w:rsidRPr="00897944" w:rsidR="00897944" w:rsidRDefault="00041211" w14:paraId="6155C2E7" wp14:textId="77777777">
      <w:pPr>
        <w:pStyle w:val="Heading1"/>
        <w:rPr>
          <w:lang w:val="pt-BR"/>
        </w:rPr>
      </w:pPr>
      <w:bookmarkStart w:name="_Toc436203387" w:id="25"/>
      <w:bookmarkStart w:name="_Toc452813590" w:id="26"/>
      <w:bookmarkStart w:name="_Toc512930915" w:id="27"/>
      <w:bookmarkStart w:name="_Toc20715760" w:id="28"/>
      <w:bookmarkEnd w:id="12"/>
      <w:r>
        <w:rPr>
          <w:lang w:val="pt-BR"/>
        </w:rPr>
        <w:t>Visão Geral do Produto</w:t>
      </w:r>
      <w:bookmarkEnd w:id="25"/>
      <w:bookmarkEnd w:id="26"/>
      <w:bookmarkEnd w:id="27"/>
      <w:bookmarkEnd w:id="28"/>
    </w:p>
    <w:p xmlns:wp14="http://schemas.microsoft.com/office/word/2010/wordml" w:rsidRPr="00897944" w:rsidR="00897944" w:rsidRDefault="00041211" w14:paraId="4E92A763" wp14:textId="77777777">
      <w:pPr>
        <w:pStyle w:val="Heading2"/>
        <w:rPr>
          <w:lang w:val="pt-BR"/>
        </w:rPr>
      </w:pPr>
      <w:bookmarkStart w:name="_Toc452813588" w:id="29"/>
      <w:bookmarkStart w:name="_Toc512930913" w:id="30"/>
      <w:bookmarkStart w:name="_Toc20715763" w:id="31"/>
      <w:r>
        <w:rPr>
          <w:lang w:val="pt-BR"/>
        </w:rPr>
        <w:t>Necessidades e Características</w:t>
      </w:r>
      <w:bookmarkEnd w:id="29"/>
      <w:bookmarkEnd w:id="30"/>
      <w:bookmarkEnd w:id="31"/>
    </w:p>
    <w:p xmlns:wp14="http://schemas.microsoft.com/office/word/2010/wordml" w:rsidRPr="00897944" w:rsidR="00897944" w:rsidRDefault="00897944" w14:paraId="751B6E36" wp14:textId="77777777">
      <w:pPr>
        <w:rPr>
          <w:i/>
          <w:vanish/>
          <w:color w:val="0000FF"/>
          <w:lang w:val="pt-BR"/>
        </w:rPr>
      </w:pPr>
      <w:r w:rsidRPr="00897944">
        <w:rPr>
          <w:i/>
          <w:vanish/>
          <w:color w:val="0000FF"/>
          <w:lang w:val="pt-BR"/>
        </w:rPr>
        <w:t>[</w:t>
      </w:r>
      <w:r w:rsidR="00041211">
        <w:rPr>
          <w:i/>
          <w:vanish/>
          <w:color w:val="0000FF"/>
          <w:lang w:val="pt-BR"/>
        </w:rPr>
        <w:t>Evite projeto (design)</w:t>
      </w:r>
      <w:r w:rsidRPr="00897944">
        <w:rPr>
          <w:i/>
          <w:vanish/>
          <w:color w:val="0000FF"/>
          <w:lang w:val="pt-BR"/>
        </w:rPr>
        <w:t>.</w:t>
      </w:r>
      <w:r w:rsidR="00041211">
        <w:rPr>
          <w:i/>
          <w:vanish/>
          <w:color w:val="0000FF"/>
          <w:lang w:val="pt-BR"/>
        </w:rPr>
        <w:t xml:space="preserve"> Mantenha a descrição das características em um nível geral. Foque nas capacidades necessárias e por que (não como) elas devem ser implementadas. Capture a prioridade dos envolvidos e planeje as versões para cada característica.</w:t>
      </w:r>
      <w:r w:rsidRPr="00897944">
        <w:rPr>
          <w:i/>
          <w:vanish/>
          <w:color w:val="0000FF"/>
          <w:lang w:val="pt-BR"/>
        </w:rPr>
        <w:t>]</w:t>
      </w:r>
    </w:p>
    <w:tbl>
      <w:tblPr>
        <w:tblW w:w="960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0BF" w:firstRow="1" w:lastRow="0" w:firstColumn="1" w:lastColumn="0" w:noHBand="0" w:noVBand="0"/>
      </w:tblPr>
      <w:tblGrid>
        <w:gridCol w:w="3085"/>
        <w:gridCol w:w="1276"/>
        <w:gridCol w:w="3402"/>
        <w:gridCol w:w="1843"/>
      </w:tblGrid>
      <w:tr xmlns:wp14="http://schemas.microsoft.com/office/word/2010/wordml" w:rsidRPr="00897944" w:rsidR="00041211" w:rsidTr="00041211" w14:paraId="7CB86946" wp14:textId="77777777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Pr="00897944" w:rsidR="00897944" w:rsidRDefault="00041211" w14:paraId="59E5030D" wp14:textId="77777777">
            <w:pPr>
              <w:pStyle w:val="BodyText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Necessidade</w:t>
            </w:r>
          </w:p>
        </w:tc>
        <w:tc>
          <w:tcPr>
            <w:tcW w:w="1276" w:type="dxa"/>
          </w:tcPr>
          <w:p w:rsidRPr="00897944" w:rsidR="00897944" w:rsidRDefault="00041211" w14:paraId="01CE5BDA" wp14:textId="77777777">
            <w:pPr>
              <w:pStyle w:val="BodyText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3402" w:type="dxa"/>
          </w:tcPr>
          <w:p w:rsidRPr="00897944" w:rsidR="00897944" w:rsidRDefault="00041211" w14:paraId="4189CA68" wp14:textId="77777777">
            <w:pPr>
              <w:pStyle w:val="BodyText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Característica</w:t>
            </w:r>
          </w:p>
        </w:tc>
        <w:tc>
          <w:tcPr>
            <w:tcW w:w="1843" w:type="dxa"/>
          </w:tcPr>
          <w:p w:rsidRPr="00897944" w:rsidR="00897944" w:rsidP="00041211" w:rsidRDefault="00041211" w14:paraId="0DCAB7CB" wp14:textId="77777777">
            <w:pPr>
              <w:pStyle w:val="BodyText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 Planejada</w:t>
            </w:r>
          </w:p>
        </w:tc>
      </w:tr>
      <w:tr xmlns:wp14="http://schemas.microsoft.com/office/word/2010/wordml" w:rsidRPr="00897944" w:rsidR="00041211" w:rsidTr="00041211" w14:paraId="66CE8A97" wp14:textId="77777777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Pr="00897944" w:rsidR="00897944" w:rsidRDefault="00897944" w14:paraId="7B612CD5" wp14:textId="77777777">
            <w:pPr>
              <w:pStyle w:val="BodyText"/>
              <w:ind w:left="0"/>
              <w:rPr>
                <w:lang w:val="pt-BR"/>
              </w:rPr>
            </w:pPr>
          </w:p>
        </w:tc>
        <w:tc>
          <w:tcPr>
            <w:tcW w:w="1276" w:type="dxa"/>
          </w:tcPr>
          <w:p w:rsidRPr="00897944" w:rsidR="00897944" w:rsidRDefault="00897944" w14:paraId="5367FEE7" wp14:textId="77777777">
            <w:pPr>
              <w:pStyle w:val="BodyText"/>
              <w:ind w:left="0"/>
              <w:rPr>
                <w:lang w:val="pt-BR"/>
              </w:rPr>
            </w:pPr>
          </w:p>
        </w:tc>
        <w:tc>
          <w:tcPr>
            <w:tcW w:w="3402" w:type="dxa"/>
          </w:tcPr>
          <w:p w:rsidRPr="00897944" w:rsidR="00897944" w:rsidRDefault="00897944" w14:paraId="1944C6E2" wp14:textId="77777777">
            <w:pPr>
              <w:pStyle w:val="BodyText"/>
              <w:ind w:left="0"/>
              <w:rPr>
                <w:lang w:val="pt-BR"/>
              </w:rPr>
            </w:pPr>
          </w:p>
        </w:tc>
        <w:tc>
          <w:tcPr>
            <w:tcW w:w="1843" w:type="dxa"/>
          </w:tcPr>
          <w:p w:rsidRPr="00897944" w:rsidR="00897944" w:rsidRDefault="00897944" w14:paraId="6E4F1050" wp14:textId="77777777">
            <w:pPr>
              <w:pStyle w:val="BodyText"/>
              <w:ind w:left="0"/>
              <w:rPr>
                <w:lang w:val="pt-BR"/>
              </w:rPr>
            </w:pPr>
          </w:p>
        </w:tc>
      </w:tr>
    </w:tbl>
    <w:p xmlns:wp14="http://schemas.microsoft.com/office/word/2010/wordml" w:rsidRPr="00897944" w:rsidR="00897944" w:rsidRDefault="00897944" w14:paraId="7ED53079" wp14:textId="77777777">
      <w:pPr>
        <w:pStyle w:val="BodyText"/>
        <w:rPr>
          <w:lang w:val="pt-BR"/>
        </w:rPr>
      </w:pPr>
    </w:p>
    <w:p xmlns:wp14="http://schemas.microsoft.com/office/word/2010/wordml" w:rsidRPr="00897944" w:rsidR="00897944" w:rsidRDefault="00041211" w14:paraId="095928D5" wp14:textId="77777777">
      <w:pPr>
        <w:pStyle w:val="Heading1"/>
        <w:rPr>
          <w:lang w:val="pt-BR"/>
        </w:rPr>
      </w:pPr>
      <w:bookmarkStart w:name="_Toc436203408" w:id="32"/>
      <w:bookmarkStart w:name="_Toc452813602" w:id="33"/>
      <w:bookmarkStart w:name="_Toc512930919" w:id="34"/>
      <w:bookmarkStart w:name="_Toc20715765" w:id="35"/>
      <w:r>
        <w:rPr>
          <w:lang w:val="pt-BR"/>
        </w:rPr>
        <w:t>Outros Requisitos do Produto</w:t>
      </w:r>
      <w:bookmarkEnd w:id="32"/>
      <w:bookmarkEnd w:id="33"/>
      <w:bookmarkEnd w:id="34"/>
      <w:bookmarkEnd w:id="35"/>
    </w:p>
    <w:p xmlns:wp14="http://schemas.microsoft.com/office/word/2010/wordml" w:rsidRPr="00897944" w:rsidR="00897944" w:rsidRDefault="00897944" w14:paraId="16DCB002" wp14:textId="77777777">
      <w:pPr>
        <w:rPr>
          <w:i/>
          <w:vanish/>
          <w:color w:val="0000FF"/>
          <w:lang w:val="pt-BR"/>
        </w:rPr>
      </w:pPr>
      <w:r w:rsidRPr="00897944">
        <w:rPr>
          <w:i/>
          <w:vanish/>
          <w:color w:val="0000FF"/>
          <w:lang w:val="pt-BR"/>
        </w:rPr>
        <w:t>[</w:t>
      </w:r>
      <w:r w:rsidR="00041211">
        <w:rPr>
          <w:i/>
          <w:vanish/>
          <w:color w:val="0000FF"/>
          <w:lang w:val="pt-BR"/>
        </w:rPr>
        <w:t>Em alto nível, liste padrões aplicáveis, hardware ou requisitos de plataforma, requisitos de desempenho e requisitos de ambiente</w:t>
      </w:r>
      <w:r w:rsidRPr="00897944">
        <w:rPr>
          <w:i/>
          <w:vanish/>
          <w:color w:val="0000FF"/>
          <w:lang w:val="pt-BR"/>
        </w:rPr>
        <w:t>.</w:t>
      </w:r>
    </w:p>
    <w:p xmlns:wp14="http://schemas.microsoft.com/office/word/2010/wordml" w:rsidRPr="00897944" w:rsidR="00897944" w:rsidRDefault="00041211" w14:paraId="2F15F9C9" wp14:textId="77777777">
      <w:pPr>
        <w:rPr>
          <w:i/>
          <w:vanish/>
          <w:color w:val="0000FF"/>
          <w:lang w:val="pt-BR"/>
        </w:rPr>
      </w:pPr>
      <w:r>
        <w:rPr>
          <w:i/>
          <w:vanish/>
          <w:color w:val="0000FF"/>
          <w:lang w:val="pt-BR"/>
        </w:rPr>
        <w:t>Defina a faixa de qualidade para performance, robustez, tolerância à falha, usabilidade e características similares que não foram capturadas no Conjunto de Características</w:t>
      </w:r>
      <w:r w:rsidRPr="00897944" w:rsidR="00897944">
        <w:rPr>
          <w:i/>
          <w:vanish/>
          <w:color w:val="0000FF"/>
          <w:lang w:val="pt-BR"/>
        </w:rPr>
        <w:t>.</w:t>
      </w:r>
    </w:p>
    <w:p xmlns:wp14="http://schemas.microsoft.com/office/word/2010/wordml" w:rsidRPr="00897944" w:rsidR="00897944" w:rsidRDefault="00041211" w14:paraId="46104865" wp14:textId="77777777">
      <w:pPr>
        <w:rPr>
          <w:i/>
          <w:vanish/>
          <w:color w:val="0000FF"/>
          <w:lang w:val="pt-BR"/>
        </w:rPr>
      </w:pPr>
      <w:bookmarkStart w:name="_Toc436203413" w:id="36"/>
      <w:bookmarkStart w:name="_Toc452813607" w:id="37"/>
      <w:r>
        <w:rPr>
          <w:i/>
          <w:vanish/>
          <w:color w:val="0000FF"/>
          <w:lang w:val="pt-BR"/>
        </w:rPr>
        <w:t>Anote qualquer restrição de projeto, restrições externas, suposições ou outras dependências que, se alteradas, irão alterar o documento de Visão. Por exemplo, uma suposição pode dizer que um sistema operacional específica estará disponível para um hardware designado para o produto de software. Se o sistema operacional não estiver disponível, o documento de Visão necessitará ser alterado.</w:t>
      </w:r>
    </w:p>
    <w:p xmlns:wp14="http://schemas.microsoft.com/office/word/2010/wordml" w:rsidRPr="00897944" w:rsidR="00897944" w:rsidRDefault="00041211" w14:paraId="7F8C1509" wp14:textId="77777777">
      <w:pPr>
        <w:rPr>
          <w:i/>
          <w:vanish/>
          <w:color w:val="0000FF"/>
          <w:lang w:val="pt-BR"/>
        </w:rPr>
      </w:pPr>
      <w:r>
        <w:rPr>
          <w:i/>
          <w:vanish/>
          <w:color w:val="0000FF"/>
          <w:lang w:val="pt-BR"/>
        </w:rPr>
        <w:t xml:space="preserve">Defina qualquer documentação de requisitos, incluindo manual de usuário, ajuda online, instalação, requisitos de </w:t>
      </w:r>
      <w:proofErr w:type="spellStart"/>
      <w:r>
        <w:rPr>
          <w:i/>
          <w:vanish/>
          <w:color w:val="0000FF"/>
          <w:lang w:val="pt-BR"/>
        </w:rPr>
        <w:t>etiquetamento</w:t>
      </w:r>
      <w:proofErr w:type="spellEnd"/>
      <w:r>
        <w:rPr>
          <w:i/>
          <w:vanish/>
          <w:color w:val="0000FF"/>
          <w:lang w:val="pt-BR"/>
        </w:rPr>
        <w:t xml:space="preserve"> e empacotamento.</w:t>
      </w:r>
    </w:p>
    <w:p xmlns:wp14="http://schemas.microsoft.com/office/word/2010/wordml" w:rsidRPr="00897944" w:rsidR="00897944" w:rsidRDefault="00041211" w14:paraId="559C3554" wp14:textId="77777777">
      <w:pPr>
        <w:rPr>
          <w:i/>
          <w:vanish/>
          <w:color w:val="0000FF"/>
          <w:lang w:val="pt-BR"/>
        </w:rPr>
      </w:pPr>
      <w:r>
        <w:rPr>
          <w:i/>
          <w:vanish/>
          <w:color w:val="0000FF"/>
          <w:lang w:val="pt-BR"/>
        </w:rPr>
        <w:t>Defina a prioridade para estes outros requisitos do produto. Inclua, se necessário, atributos como estabilidade, benefício, esforço e risco</w:t>
      </w:r>
      <w:r w:rsidRPr="00897944" w:rsidR="00897944">
        <w:rPr>
          <w:i/>
          <w:vanish/>
          <w:color w:val="0000FF"/>
          <w:lang w:val="pt-BR"/>
        </w:rPr>
        <w:t>.]</w:t>
      </w:r>
      <w:bookmarkEnd w:id="36"/>
      <w:bookmarkEnd w:id="37"/>
    </w:p>
    <w:tbl>
      <w:tblPr>
        <w:tblW w:w="960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0BF" w:firstRow="1" w:lastRow="0" w:firstColumn="1" w:lastColumn="0" w:noHBand="0" w:noVBand="0"/>
      </w:tblPr>
      <w:tblGrid>
        <w:gridCol w:w="6487"/>
        <w:gridCol w:w="1276"/>
        <w:gridCol w:w="1843"/>
      </w:tblGrid>
      <w:tr xmlns:wp14="http://schemas.microsoft.com/office/word/2010/wordml" w:rsidRPr="00897944" w:rsidR="00041211" w:rsidTr="0044110E" w14:paraId="23EB765A" wp14:textId="77777777">
        <w:tblPrEx>
          <w:tblCellMar>
            <w:top w:w="0" w:type="dxa"/>
            <w:bottom w:w="0" w:type="dxa"/>
          </w:tblCellMar>
        </w:tblPrEx>
        <w:tc>
          <w:tcPr>
            <w:tcW w:w="6487" w:type="dxa"/>
          </w:tcPr>
          <w:p w:rsidRPr="00897944" w:rsidR="00897944" w:rsidRDefault="00041211" w14:paraId="5A73A053" wp14:textId="77777777">
            <w:pPr>
              <w:pStyle w:val="BodyText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Requisito</w:t>
            </w:r>
          </w:p>
        </w:tc>
        <w:tc>
          <w:tcPr>
            <w:tcW w:w="1276" w:type="dxa"/>
          </w:tcPr>
          <w:p w:rsidRPr="00897944" w:rsidR="00897944" w:rsidRDefault="00041211" w14:paraId="2658DA3A" wp14:textId="77777777">
            <w:pPr>
              <w:pStyle w:val="BodyText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1843" w:type="dxa"/>
          </w:tcPr>
          <w:p w:rsidRPr="00897944" w:rsidR="00897944" w:rsidP="00041211" w:rsidRDefault="00041211" w14:paraId="44B81BD0" wp14:textId="77777777">
            <w:pPr>
              <w:pStyle w:val="BodyText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 Planejada</w:t>
            </w:r>
            <w:bookmarkStart w:name="_GoBack" w:id="38"/>
            <w:bookmarkEnd w:id="38"/>
          </w:p>
        </w:tc>
      </w:tr>
      <w:tr xmlns:wp14="http://schemas.microsoft.com/office/word/2010/wordml" w:rsidRPr="00897944" w:rsidR="00041211" w:rsidTr="0044110E" w14:paraId="145898BE" wp14:textId="77777777">
        <w:tblPrEx>
          <w:tblCellMar>
            <w:top w:w="0" w:type="dxa"/>
            <w:bottom w:w="0" w:type="dxa"/>
          </w:tblCellMar>
        </w:tblPrEx>
        <w:tc>
          <w:tcPr>
            <w:tcW w:w="6487" w:type="dxa"/>
          </w:tcPr>
          <w:p w:rsidRPr="00897944" w:rsidR="00897944" w:rsidRDefault="00897944" w14:paraId="3E05FF44" wp14:textId="77777777">
            <w:pPr>
              <w:pStyle w:val="BodyText"/>
              <w:ind w:left="0"/>
              <w:rPr>
                <w:lang w:val="pt-BR"/>
              </w:rPr>
            </w:pPr>
          </w:p>
        </w:tc>
        <w:tc>
          <w:tcPr>
            <w:tcW w:w="1276" w:type="dxa"/>
          </w:tcPr>
          <w:p w:rsidRPr="00897944" w:rsidR="00897944" w:rsidRDefault="00897944" w14:paraId="30F947AB" wp14:textId="77777777">
            <w:pPr>
              <w:pStyle w:val="BodyText"/>
              <w:ind w:left="0"/>
              <w:rPr>
                <w:lang w:val="pt-BR"/>
              </w:rPr>
            </w:pPr>
          </w:p>
        </w:tc>
        <w:tc>
          <w:tcPr>
            <w:tcW w:w="1843" w:type="dxa"/>
          </w:tcPr>
          <w:p w:rsidRPr="00897944" w:rsidR="00897944" w:rsidRDefault="00897944" w14:paraId="5A361B3E" wp14:textId="77777777">
            <w:pPr>
              <w:pStyle w:val="BodyText"/>
              <w:ind w:left="0"/>
              <w:rPr>
                <w:lang w:val="pt-BR"/>
              </w:rPr>
            </w:pPr>
          </w:p>
        </w:tc>
      </w:tr>
    </w:tbl>
    <w:p xmlns:wp14="http://schemas.microsoft.com/office/word/2010/wordml" w:rsidRPr="00897944" w:rsidR="00897944" w:rsidRDefault="00897944" w14:paraId="362B1D31" wp14:textId="77777777">
      <w:pPr>
        <w:rPr>
          <w:lang w:val="pt-BR"/>
        </w:rPr>
      </w:pPr>
    </w:p>
    <w:sectPr w:rsidRPr="00897944" w:rsidR="00897944">
      <w:headerReference w:type="default" r:id="rId8"/>
      <w:footerReference w:type="default" r:id="rId9"/>
      <w:pgSz w:w="12240" w:h="15840" w:orient="portrait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041211" w:rsidRDefault="00041211" w14:paraId="591F4F3A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041211" w:rsidRDefault="00041211" w14:paraId="685A3559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xmlns:wp14="http://schemas.microsoft.com/office/word/2010/wordml" w:rsidR="00041211" w14:paraId="759EED8F" wp14:textId="7777777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41211" w:rsidRDefault="00041211" w14:paraId="4EBA00E9" wp14:textId="77777777">
          <w:pPr>
            <w:ind w:right="360"/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41211" w:rsidRDefault="00041211" w14:paraId="1C92B2FB" wp14:textId="77777777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>
            <w:t xml:space="preserve">&lt;Nome da </w:t>
          </w:r>
          <w:proofErr w:type="spellStart"/>
          <w:r>
            <w:t>Empresa</w:t>
          </w:r>
          <w:proofErr w:type="spellEnd"/>
          <w:r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41211" w:rsidRDefault="00041211" w14:paraId="68757F5B" wp14:textId="77777777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44110E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xmlns:wp14="http://schemas.microsoft.com/office/word/2010/wordml" w:rsidR="00041211" w:rsidRDefault="00041211" w14:paraId="1A68BCBA" wp14:textId="7777777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041211" w:rsidRDefault="00041211" w14:paraId="0FDEC06F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041211" w:rsidRDefault="00041211" w14:paraId="73C98715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xmlns:wp14="http://schemas.microsoft.com/office/word/2010/wordml" w:rsidRPr="00E4769C" w:rsidR="00041211" w14:paraId="458F8199" wp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Pr="00E4769C" w:rsidR="00041211" w:rsidRDefault="00041211" w14:paraId="79B0DFE6" wp14:textId="77777777">
          <w:pPr>
            <w:rPr>
              <w:lang w:val="pt-BR"/>
            </w:rPr>
          </w:pPr>
          <w:r w:rsidRPr="00E4769C">
            <w:rPr>
              <w:b/>
              <w:lang w:val="pt-BR"/>
            </w:rPr>
            <w:fldChar w:fldCharType="begin"/>
          </w:r>
          <w:r w:rsidRPr="00E4769C">
            <w:rPr>
              <w:b/>
              <w:lang w:val="pt-BR"/>
            </w:rPr>
            <w:instrText xml:space="preserve"> SUBJECT  \* MERGEFORMAT </w:instrText>
          </w:r>
          <w:r w:rsidRPr="00E4769C">
            <w:rPr>
              <w:b/>
              <w:lang w:val="pt-BR"/>
            </w:rPr>
            <w:fldChar w:fldCharType="separate"/>
          </w:r>
          <w:r w:rsidRPr="00E4769C">
            <w:rPr>
              <w:lang w:val="pt-BR"/>
            </w:rPr>
            <w:t xml:space="preserve">&lt;Nome do </w:t>
          </w:r>
          <w:r w:rsidRPr="00E4769C">
            <w:rPr>
              <w:b/>
              <w:lang w:val="pt-BR"/>
            </w:rPr>
            <w:t>Projeto&gt;</w:t>
          </w:r>
          <w:r w:rsidRPr="00E4769C">
            <w:rPr>
              <w:b/>
              <w:lang w:val="pt-BR"/>
            </w:rPr>
            <w:fldChar w:fldCharType="end"/>
          </w:r>
        </w:p>
      </w:tc>
      <w:tc>
        <w:tcPr>
          <w:tcW w:w="3179" w:type="dxa"/>
        </w:tcPr>
        <w:p w:rsidRPr="00E4769C" w:rsidR="00041211" w:rsidRDefault="00041211" w14:paraId="631B3E69" wp14:textId="77777777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 w:rsidRPr="00E4769C">
            <w:rPr>
              <w:lang w:val="pt-BR"/>
            </w:rPr>
            <w:t xml:space="preserve"> </w:t>
          </w:r>
        </w:p>
      </w:tc>
    </w:tr>
    <w:tr xmlns:wp14="http://schemas.microsoft.com/office/word/2010/wordml" w:rsidRPr="00E4769C" w:rsidR="00041211" w14:paraId="274B9E6E" wp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Pr="00E4769C" w:rsidR="00041211" w:rsidRDefault="00041211" w14:paraId="435193E5" wp14:textId="77777777">
          <w:pPr>
            <w:rPr>
              <w:lang w:val="pt-BR"/>
            </w:rPr>
          </w:pPr>
          <w:r w:rsidRPr="00E4769C">
            <w:rPr>
              <w:lang w:val="pt-BR"/>
            </w:rPr>
            <w:fldChar w:fldCharType="begin"/>
          </w:r>
          <w:r w:rsidRPr="00E4769C">
            <w:rPr>
              <w:lang w:val="pt-BR"/>
            </w:rPr>
            <w:instrText xml:space="preserve"> TITLE  \* MERGEFORMAT </w:instrText>
          </w:r>
          <w:r w:rsidRPr="00E4769C">
            <w:rPr>
              <w:lang w:val="pt-BR"/>
            </w:rPr>
            <w:fldChar w:fldCharType="separate"/>
          </w:r>
          <w:r w:rsidRPr="00E4769C">
            <w:rPr>
              <w:lang w:val="pt-BR"/>
            </w:rPr>
            <w:t>Visão</w:t>
          </w:r>
          <w:r w:rsidRPr="00E4769C">
            <w:rPr>
              <w:lang w:val="pt-BR"/>
            </w:rPr>
            <w:fldChar w:fldCharType="end"/>
          </w:r>
        </w:p>
      </w:tc>
      <w:tc>
        <w:tcPr>
          <w:tcW w:w="3179" w:type="dxa"/>
        </w:tcPr>
        <w:p w:rsidRPr="00E4769C" w:rsidR="00041211" w:rsidP="00897944" w:rsidRDefault="00041211" w14:paraId="6B9F5EB8" wp14:textId="77777777">
          <w:pPr>
            <w:rPr>
              <w:lang w:val="pt-BR"/>
            </w:rPr>
          </w:pPr>
          <w:r w:rsidRPr="00E4769C">
            <w:rPr>
              <w:lang w:val="pt-BR"/>
            </w:rPr>
            <w:t xml:space="preserve">  Data:  &lt;</w:t>
          </w:r>
          <w:proofErr w:type="spellStart"/>
          <w:r w:rsidRPr="00E4769C">
            <w:rPr>
              <w:lang w:val="pt-BR"/>
            </w:rPr>
            <w:t>dd</w:t>
          </w:r>
          <w:proofErr w:type="spellEnd"/>
          <w:r w:rsidRPr="00E4769C">
            <w:rPr>
              <w:lang w:val="pt-BR"/>
            </w:rPr>
            <w:t>/mm/</w:t>
          </w:r>
          <w:proofErr w:type="spellStart"/>
          <w:r w:rsidRPr="00E4769C">
            <w:rPr>
              <w:lang w:val="pt-BR"/>
            </w:rPr>
            <w:t>aaaa</w:t>
          </w:r>
          <w:proofErr w:type="spellEnd"/>
          <w:r w:rsidRPr="00E4769C">
            <w:rPr>
              <w:lang w:val="pt-BR"/>
            </w:rPr>
            <w:t>&gt;</w:t>
          </w:r>
        </w:p>
      </w:tc>
    </w:tr>
  </w:tbl>
  <w:p xmlns:wp14="http://schemas.microsoft.com/office/word/2010/wordml" w:rsidRPr="00E4769C" w:rsidR="00041211" w:rsidRDefault="00041211" w14:paraId="5ABF893D" wp14:textId="77777777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hint="default" w:ascii="Symbol" w:hAnsi="Symbol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hint="default" w:ascii="Symbol" w:hAnsi="Symbol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proofState w:spelling="clean" w:grammar="dirty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944"/>
    <w:rsid w:val="00041211"/>
    <w:rsid w:val="0044110E"/>
    <w:rsid w:val="0060630D"/>
    <w:rsid w:val="00897944"/>
    <w:rsid w:val="00E4769C"/>
    <w:rsid w:val="302D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4:docId w14:val="04E43CF7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MainTitle" w:customStyle="1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styleId="Body" w:customStyle="1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infoblue0" w:customStyle="1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odyText3">
    <w:name w:val="Body Text 3"/>
    <w:basedOn w:val="Normal"/>
    <w:semiHidden/>
    <w:rPr>
      <w:i/>
      <w:iCs/>
      <w:color w:val="0000FF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odyText3">
    <w:name w:val="Body Text 3"/>
    <w:basedOn w:val="Normal"/>
    <w:semiHidden/>
    <w:rPr>
      <w:i/>
      <w:iCs/>
      <w:color w:val="0000FF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doNotSaveAsSingleFile/>
  <w:pixelsPerInch w:val="96"/>
  <w:targetScreenSz w:val="800x600"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settings" Target="settings.xml" Id="rId4" /><Relationship Type="http://schemas.openxmlformats.org/officeDocument/2006/relationships/webSettings" Target="webSettings.xml" Id="rId5" /><Relationship Type="http://schemas.openxmlformats.org/officeDocument/2006/relationships/footnotes" Target="footnotes.xml" Id="rId6" /><Relationship Type="http://schemas.openxmlformats.org/officeDocument/2006/relationships/endnotes" Target="endnotes.xml" Id="rId7" /><Relationship Type="http://schemas.openxmlformats.org/officeDocument/2006/relationships/header" Target="header1.xml" Id="rId8" /><Relationship Type="http://schemas.openxmlformats.org/officeDocument/2006/relationships/footer" Target="footer1.xml" Id="rId9" /><Relationship Type="http://schemas.openxmlformats.org/officeDocument/2006/relationships/fontTable" Target="fontTable.xml" Id="rId10" /><Relationship Type="http://schemas.openxmlformats.org/officeDocument/2006/relationships/theme" Target="theme/theme1.xml" Id="rId11" /><Relationship Type="http://schemas.openxmlformats.org/officeDocument/2006/relationships/numbering" Target="numbering.xml" Id="rId1" /><Relationship Type="http://schemas.openxmlformats.org/officeDocument/2006/relationships/styles" Target="styles.xml" Id="rId2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ecva:Dropbox:Roberto:ES3:Visa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Visao.dot</ap:Template>
  <ap:Application>Microsoft Office Word</ap:Application>
  <ap:DocSecurity>0</ap:DocSecurity>
  <ap:ScaleCrop>false</ap:ScaleCrop>
  <ap:Manager/>
  <ap:Company>&lt;Nome da Empresa&gt;</ap:Company>
  <ap:SharedDoc>false</ap:SharedDoc>
  <ap:HyperlinkBase/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Visão</dc:title>
  <dc:subject>&lt;Nome do Projeto&gt;</dc:subject>
  <dc:creator>Márcio Emílio Cruz Vono de Azevedo</dc:creator>
  <keywords/>
  <dc:description/>
  <lastModifiedBy>Elenice Carla Assis</lastModifiedBy>
  <revision>2</revision>
  <lastPrinted>2001-03-15T17:26:00.0000000Z</lastPrinted>
  <dcterms:created xsi:type="dcterms:W3CDTF">2014-02-18T21:57:00.0000000Z</dcterms:created>
  <dcterms:modified xsi:type="dcterms:W3CDTF">2016-03-16T18:42:25.3628062Z</dcterms:modified>
  <category/>
</coreProperties>
</file>